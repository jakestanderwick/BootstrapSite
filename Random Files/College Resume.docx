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3D16F116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6F39AE28" w14:textId="77777777" w:rsidR="00692703" w:rsidRPr="00CF1A49" w:rsidRDefault="00172A54" w:rsidP="00913946">
            <w:pPr>
              <w:pStyle w:val="Title"/>
            </w:pPr>
            <w:r>
              <w:t>Jake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Standerwick</w:t>
            </w:r>
          </w:p>
          <w:p w14:paraId="695ED4BA" w14:textId="1B2E448E" w:rsidR="00EA24D0" w:rsidRDefault="00172A54" w:rsidP="00913946">
            <w:pPr>
              <w:pStyle w:val="ContactInfo"/>
              <w:contextualSpacing w:val="0"/>
            </w:pPr>
            <w:r>
              <w:t>2650 W. Boise Ave, Apt 6, Boise, ID, 83706</w:t>
            </w:r>
            <w:r w:rsidR="00692703" w:rsidRPr="00CF1A49">
              <w:t xml:space="preserve">  </w:t>
            </w:r>
          </w:p>
          <w:p w14:paraId="12DB3842" w14:textId="107B6859" w:rsidR="00692703" w:rsidRPr="00CF1A49" w:rsidRDefault="00172A54" w:rsidP="00913946">
            <w:pPr>
              <w:pStyle w:val="ContactInfo"/>
              <w:contextualSpacing w:val="0"/>
            </w:pPr>
            <w:r>
              <w:t xml:space="preserve">(208) </w:t>
            </w:r>
            <w:r w:rsidR="00041230">
              <w:t>781</w:t>
            </w:r>
            <w:r>
              <w:t>-</w:t>
            </w:r>
            <w:r w:rsidR="00041230">
              <w:t>8038</w:t>
            </w:r>
          </w:p>
          <w:p w14:paraId="7F09FC09" w14:textId="77777777" w:rsidR="00692703" w:rsidRPr="00CF1A49" w:rsidRDefault="00172A54" w:rsidP="00913946">
            <w:pPr>
              <w:pStyle w:val="ContactInfoEmphasis"/>
              <w:contextualSpacing w:val="0"/>
            </w:pPr>
            <w:r>
              <w:t>jakestanderwick@u.boisestate.edu</w:t>
            </w:r>
            <w:r w:rsidR="00692703" w:rsidRPr="00CF1A49">
              <w:t xml:space="preserve"> </w:t>
            </w:r>
          </w:p>
        </w:tc>
      </w:tr>
      <w:tr w:rsidR="009571D8" w:rsidRPr="00CF1A49" w14:paraId="0B27EAAD" w14:textId="77777777" w:rsidTr="005C7EE7">
        <w:trPr>
          <w:trHeight w:val="1372"/>
        </w:trPr>
        <w:tc>
          <w:tcPr>
            <w:tcW w:w="9360" w:type="dxa"/>
            <w:tcMar>
              <w:top w:w="432" w:type="dxa"/>
            </w:tcMar>
          </w:tcPr>
          <w:p w14:paraId="570D975D" w14:textId="58F29407" w:rsidR="005C7EE7" w:rsidRPr="00CF1A49" w:rsidRDefault="005C7EE7" w:rsidP="005C7EE7">
            <w:pPr>
              <w:pStyle w:val="Heading1"/>
              <w:outlineLvl w:val="0"/>
            </w:pPr>
            <w:r>
              <w:t>Objective</w:t>
            </w:r>
          </w:p>
          <w:tbl>
            <w:tblPr>
              <w:tblStyle w:val="TableGrid"/>
              <w:tblW w:w="9505" w:type="dxa"/>
              <w:tblInd w:w="72" w:type="dxa"/>
              <w:tblBorders>
                <w:left w:val="dotted" w:sz="18" w:space="0" w:color="BFBFBF" w:themeColor="background1" w:themeShade="BF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xperience layout table"/>
            </w:tblPr>
            <w:tblGrid>
              <w:gridCol w:w="9505"/>
            </w:tblGrid>
            <w:tr w:rsidR="005C7EE7" w:rsidRPr="00CF1A49" w14:paraId="2BCAFB66" w14:textId="77777777" w:rsidTr="005C7EE7">
              <w:trPr>
                <w:trHeight w:val="108"/>
              </w:trPr>
              <w:tc>
                <w:tcPr>
                  <w:tcW w:w="9505" w:type="dxa"/>
                </w:tcPr>
                <w:p w14:paraId="3CBFF947" w14:textId="1A4ACDC0" w:rsidR="005C7EE7" w:rsidRPr="00207750" w:rsidRDefault="005C7EE7" w:rsidP="005C7EE7">
                  <w:pPr>
                    <w:rPr>
                      <w:rFonts w:ascii="Segoe UI" w:eastAsia="Times New Roman" w:hAnsi="Segoe UI" w:cs="Segoe UI"/>
                      <w:color w:val="434343"/>
                      <w:sz w:val="20"/>
                      <w:szCs w:val="20"/>
                    </w:rPr>
                  </w:pPr>
                  <w:r w:rsidRPr="005C7EE7">
                    <w:rPr>
                      <w:rFonts w:ascii="Segoe UI" w:hAnsi="Segoe UI" w:cs="Segoe UI"/>
                    </w:rPr>
                    <w:t xml:space="preserve">Work-oriented individual </w:t>
                  </w:r>
                  <w:r>
                    <w:rPr>
                      <w:rFonts w:ascii="Segoe UI" w:hAnsi="Segoe UI" w:cs="Segoe UI"/>
                    </w:rPr>
                    <w:t>eager</w:t>
                  </w:r>
                  <w:r w:rsidRPr="005C7EE7">
                    <w:rPr>
                      <w:rFonts w:ascii="Segoe UI" w:hAnsi="Segoe UI" w:cs="Segoe UI"/>
                    </w:rPr>
                    <w:t xml:space="preserve"> to break into a leadership role</w:t>
                  </w:r>
                  <w:r>
                    <w:rPr>
                      <w:rFonts w:ascii="Segoe UI" w:hAnsi="Segoe UI" w:cs="Segoe UI"/>
                    </w:rPr>
                    <w:t>.  Observed many types of labor focused work and wanting to use the plethora of experience to become a leader amongst my coworkers.</w:t>
                  </w:r>
                  <w:bookmarkStart w:id="0" w:name="_GoBack"/>
                  <w:bookmarkEnd w:id="0"/>
                </w:p>
              </w:tc>
            </w:tr>
          </w:tbl>
          <w:p w14:paraId="342BB0BC" w14:textId="5AEEED49" w:rsidR="001755A8" w:rsidRPr="00CF1A49" w:rsidRDefault="001755A8" w:rsidP="00913946">
            <w:pPr>
              <w:contextualSpacing w:val="0"/>
            </w:pPr>
          </w:p>
        </w:tc>
      </w:tr>
    </w:tbl>
    <w:p w14:paraId="1562A22D" w14:textId="77777777" w:rsidR="004E01EB" w:rsidRPr="00CF1A49" w:rsidRDefault="001B463E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530F9C4E79DA4F6484F5C052A29B7F12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37"/>
      </w:tblGrid>
      <w:tr w:rsidR="00041230" w:rsidRPr="00CF1A49" w14:paraId="73C88AB8" w14:textId="77777777" w:rsidTr="00041230">
        <w:trPr>
          <w:trHeight w:val="1274"/>
        </w:trPr>
        <w:tc>
          <w:tcPr>
            <w:tcW w:w="9337" w:type="dxa"/>
          </w:tcPr>
          <w:p w14:paraId="40236DC9" w14:textId="77777777" w:rsidR="00341728" w:rsidRPr="00CF1A49" w:rsidRDefault="00341728" w:rsidP="00341728">
            <w:pPr>
              <w:pStyle w:val="Heading3"/>
              <w:contextualSpacing w:val="0"/>
              <w:outlineLvl w:val="2"/>
            </w:pPr>
            <w:r>
              <w:t>08/2018</w:t>
            </w:r>
            <w:r w:rsidRPr="00CF1A49">
              <w:t xml:space="preserve"> – </w:t>
            </w:r>
            <w:r>
              <w:t>Current</w:t>
            </w:r>
          </w:p>
          <w:p w14:paraId="2A379DC6" w14:textId="77777777" w:rsidR="00341728" w:rsidRPr="00CF1A49" w:rsidRDefault="00341728" w:rsidP="00341728">
            <w:pPr>
              <w:pStyle w:val="Heading2"/>
              <w:contextualSpacing w:val="0"/>
              <w:outlineLvl w:val="1"/>
            </w:pPr>
            <w:r>
              <w:t>Intramural Official</w:t>
            </w:r>
            <w:r w:rsidRPr="00CF1A49">
              <w:t xml:space="preserve">, </w:t>
            </w:r>
            <w:r>
              <w:rPr>
                <w:rStyle w:val="SubtleReference"/>
              </w:rPr>
              <w:t>Boise State Recreation Center</w:t>
            </w:r>
          </w:p>
          <w:p w14:paraId="32AC8208" w14:textId="134145C2" w:rsidR="00341728" w:rsidRDefault="00341728" w:rsidP="00341728">
            <w:r>
              <w:rPr>
                <w:rFonts w:ascii="Segoe UI" w:hAnsi="Segoe UI" w:cs="Segoe UI"/>
                <w:color w:val="434343"/>
                <w:sz w:val="20"/>
                <w:szCs w:val="20"/>
                <w:shd w:val="clear" w:color="auto" w:fill="FFFFFF"/>
              </w:rPr>
              <w:t xml:space="preserve">Rec-league referee experienced in football, basketball, </w:t>
            </w:r>
            <w:r w:rsidR="00EA24D0">
              <w:rPr>
                <w:rFonts w:ascii="Segoe UI" w:hAnsi="Segoe UI" w:cs="Segoe UI"/>
                <w:color w:val="434343"/>
                <w:sz w:val="20"/>
                <w:szCs w:val="20"/>
                <w:shd w:val="clear" w:color="auto" w:fill="FFFFFF"/>
              </w:rPr>
              <w:t xml:space="preserve">volleyball, soccer, and slow-pitch softball, and voted Most Valuable Official in Spring of 2019 by on-site supervisors.  Learned diverse problem-solving and customer service skills through communicating and teaching participants.  </w:t>
            </w:r>
          </w:p>
          <w:p w14:paraId="49EDBAC8" w14:textId="77777777" w:rsidR="00341728" w:rsidRDefault="00341728" w:rsidP="00041230">
            <w:pPr>
              <w:pStyle w:val="Heading3"/>
              <w:contextualSpacing w:val="0"/>
              <w:outlineLvl w:val="2"/>
            </w:pPr>
          </w:p>
          <w:p w14:paraId="4CFBB4EB" w14:textId="57649D27" w:rsidR="00041230" w:rsidRPr="00CF1A49" w:rsidRDefault="00041230" w:rsidP="00041230">
            <w:pPr>
              <w:pStyle w:val="Heading3"/>
              <w:contextualSpacing w:val="0"/>
              <w:outlineLvl w:val="2"/>
            </w:pPr>
            <w:r>
              <w:t>0</w:t>
            </w:r>
            <w:r>
              <w:t>5</w:t>
            </w:r>
            <w:r>
              <w:t>/201</w:t>
            </w:r>
            <w:r>
              <w:t>9</w:t>
            </w:r>
            <w:r w:rsidRPr="00CF1A49">
              <w:t xml:space="preserve"> – </w:t>
            </w:r>
            <w:r>
              <w:t>0</w:t>
            </w:r>
            <w:r>
              <w:t>7</w:t>
            </w:r>
            <w:r>
              <w:t>/2019</w:t>
            </w:r>
          </w:p>
          <w:p w14:paraId="0D980F45" w14:textId="70742DD5" w:rsidR="00041230" w:rsidRPr="00041230" w:rsidRDefault="00041230" w:rsidP="00041230">
            <w:pPr>
              <w:pStyle w:val="Heading2"/>
              <w:contextualSpacing w:val="0"/>
              <w:outlineLvl w:val="1"/>
              <w:rPr>
                <w:b w:val="0"/>
                <w:smallCaps/>
                <w:color w:val="595959" w:themeColor="text1" w:themeTint="A6"/>
              </w:rPr>
            </w:pPr>
            <w:r>
              <w:t>General Construction LAborer</w:t>
            </w:r>
            <w:r w:rsidRPr="00CF1A49">
              <w:t xml:space="preserve">, </w:t>
            </w:r>
            <w:r>
              <w:rPr>
                <w:rStyle w:val="SubtleReference"/>
              </w:rPr>
              <w:t>Admiralty Construction Inc.</w:t>
            </w:r>
          </w:p>
          <w:p w14:paraId="06BE48CE" w14:textId="46B15D70" w:rsidR="00041230" w:rsidRDefault="00041230" w:rsidP="00041230">
            <w:r w:rsidRPr="00041230">
              <w:t xml:space="preserve">General laborer </w:t>
            </w:r>
            <w:r w:rsidR="00341728">
              <w:t xml:space="preserve">on road construction crew </w:t>
            </w:r>
            <w:r>
              <w:t xml:space="preserve">tasked with learning the trade as well as assisting in pipe-laying.  Second-hand to jobsite </w:t>
            </w:r>
            <w:r w:rsidR="00341728">
              <w:t>Polyethylene</w:t>
            </w:r>
            <w:r>
              <w:t xml:space="preserve"> </w:t>
            </w:r>
            <w:r w:rsidR="00341728">
              <w:t>Pipe fuser along with assorted ditch-digging tasks.  In command of both organizing and monitoring traffic control devices across entire jobsite.</w:t>
            </w:r>
          </w:p>
          <w:p w14:paraId="597189B6" w14:textId="77777777" w:rsidR="00341728" w:rsidRPr="00041230" w:rsidRDefault="00341728" w:rsidP="00041230"/>
          <w:p w14:paraId="2F4DFBAD" w14:textId="1ADF61F9" w:rsidR="00041230" w:rsidRPr="00CF1A49" w:rsidRDefault="00041230" w:rsidP="00041230">
            <w:pPr>
              <w:pStyle w:val="Heading3"/>
              <w:contextualSpacing w:val="0"/>
              <w:outlineLvl w:val="2"/>
            </w:pPr>
            <w:r>
              <w:t>06/2018</w:t>
            </w:r>
            <w:r w:rsidRPr="00CF1A49">
              <w:t xml:space="preserve"> – </w:t>
            </w:r>
            <w:r>
              <w:t>08/2019</w:t>
            </w:r>
          </w:p>
          <w:p w14:paraId="5DBCD910" w14:textId="5AAD5FC8" w:rsidR="00041230" w:rsidRPr="00CF1A49" w:rsidRDefault="00041230" w:rsidP="00041230">
            <w:pPr>
              <w:pStyle w:val="Heading2"/>
              <w:contextualSpacing w:val="0"/>
              <w:outlineLvl w:val="1"/>
            </w:pPr>
            <w:r>
              <w:t xml:space="preserve">Incident Clerical </w:t>
            </w:r>
            <w:r w:rsidR="00341728">
              <w:t>PRinting</w:t>
            </w:r>
            <w:r>
              <w:t xml:space="preserve"> Services</w:t>
            </w:r>
            <w:r w:rsidRPr="00CF1A49">
              <w:t xml:space="preserve">, </w:t>
            </w:r>
            <w:r>
              <w:rPr>
                <w:rStyle w:val="SubtleReference"/>
              </w:rPr>
              <w:t>Evergreen Resource Inc.</w:t>
            </w:r>
          </w:p>
          <w:p w14:paraId="77BB9ED0" w14:textId="30E02403" w:rsidR="00041230" w:rsidRPr="00207750" w:rsidRDefault="00041230" w:rsidP="00041230">
            <w:pPr>
              <w:pStyle w:val="NormalWeb"/>
              <w:spacing w:after="135"/>
              <w:rPr>
                <w:rFonts w:ascii="Segoe UI" w:eastAsia="Times New Roman" w:hAnsi="Segoe UI" w:cs="Segoe UI"/>
                <w:color w:val="434343"/>
                <w:sz w:val="20"/>
                <w:szCs w:val="20"/>
              </w:rPr>
            </w:pPr>
            <w:r w:rsidRPr="00207750">
              <w:rPr>
                <w:rFonts w:ascii="Segoe UI" w:eastAsia="Times New Roman" w:hAnsi="Segoe UI" w:cs="Segoe UI"/>
                <w:color w:val="434343"/>
                <w:sz w:val="20"/>
                <w:szCs w:val="20"/>
              </w:rPr>
              <w:t>Traveled across the northwest states, providing clerical support services for Type 1 Wildland Fire Suppression Crews. Entailed large amounts of printing, document creation, and customer support. Problem solving was a daily occurrence, and the ability to meet strict time schedules was a must.</w:t>
            </w:r>
          </w:p>
        </w:tc>
      </w:tr>
      <w:tr w:rsidR="00041230" w:rsidRPr="00CF1A49" w14:paraId="56BFB0FE" w14:textId="77777777" w:rsidTr="00041230">
        <w:trPr>
          <w:trHeight w:val="1274"/>
        </w:trPr>
        <w:tc>
          <w:tcPr>
            <w:tcW w:w="9337" w:type="dxa"/>
            <w:tcMar>
              <w:top w:w="216" w:type="dxa"/>
            </w:tcMar>
          </w:tcPr>
          <w:p w14:paraId="6F7EAA1B" w14:textId="2D08FA85" w:rsidR="00041230" w:rsidRPr="00CF1A49" w:rsidRDefault="00041230" w:rsidP="00041230">
            <w:pPr>
              <w:pStyle w:val="Heading3"/>
              <w:contextualSpacing w:val="0"/>
              <w:outlineLvl w:val="2"/>
            </w:pPr>
            <w:r>
              <w:t>06/2015</w:t>
            </w:r>
            <w:r w:rsidRPr="00CF1A49">
              <w:t xml:space="preserve"> – </w:t>
            </w:r>
            <w:r>
              <w:t>08/2019</w:t>
            </w:r>
          </w:p>
          <w:p w14:paraId="6950B1FC" w14:textId="77777777" w:rsidR="00041230" w:rsidRPr="00CF1A49" w:rsidRDefault="00041230" w:rsidP="00041230">
            <w:pPr>
              <w:pStyle w:val="Heading2"/>
              <w:contextualSpacing w:val="0"/>
              <w:outlineLvl w:val="1"/>
            </w:pPr>
            <w:r>
              <w:t>Incident Support Yurt Management</w:t>
            </w:r>
            <w:r w:rsidRPr="00CF1A49">
              <w:t xml:space="preserve">, </w:t>
            </w:r>
            <w:r>
              <w:rPr>
                <w:rStyle w:val="SubtleReference"/>
              </w:rPr>
              <w:t>Evergreen Resource Inc.</w:t>
            </w:r>
          </w:p>
          <w:p w14:paraId="57C90B34" w14:textId="54193B6C" w:rsidR="00041230" w:rsidRDefault="00041230" w:rsidP="00041230">
            <w:r>
              <w:rPr>
                <w:rFonts w:ascii="Segoe UI" w:hAnsi="Segoe UI" w:cs="Segoe UI"/>
                <w:color w:val="434343"/>
                <w:sz w:val="20"/>
                <w:szCs w:val="20"/>
                <w:shd w:val="clear" w:color="auto" w:fill="FFFFFF"/>
              </w:rPr>
              <w:t>Traveled around the northwest states, providing yurts for high-ranking individuals within Type 1 and Type 2 Wildland Fire Suppression Crews. Erected temporary shelters to house and protect Incident Commanders and other staff from the elements and aided in the management of both erecting and tear-down of the structures.</w:t>
            </w:r>
          </w:p>
        </w:tc>
      </w:tr>
    </w:tbl>
    <w:sdt>
      <w:sdtPr>
        <w:alias w:val="Education:"/>
        <w:tag w:val="Education:"/>
        <w:id w:val="-1908763273"/>
        <w:placeholder>
          <w:docPart w:val="B57A34E867F8496F80A624210E160BC1"/>
        </w:placeholder>
        <w:temporary/>
        <w:showingPlcHdr/>
        <w15:appearance w15:val="hidden"/>
      </w:sdtPr>
      <w:sdtEndPr/>
      <w:sdtContent>
        <w:p w14:paraId="12F5D7B8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3BD4FF70" w14:textId="77777777" w:rsidTr="00D66A52">
        <w:tc>
          <w:tcPr>
            <w:tcW w:w="9355" w:type="dxa"/>
          </w:tcPr>
          <w:p w14:paraId="7C616058" w14:textId="77777777" w:rsidR="001D0BF1" w:rsidRPr="00CF1A49" w:rsidRDefault="00172A54" w:rsidP="001D0BF1">
            <w:pPr>
              <w:pStyle w:val="Heading3"/>
              <w:contextualSpacing w:val="0"/>
              <w:outlineLvl w:val="2"/>
            </w:pPr>
            <w:r>
              <w:t>August</w:t>
            </w:r>
            <w:r w:rsidR="001D0BF1" w:rsidRPr="00CF1A49">
              <w:t xml:space="preserve"> </w:t>
            </w:r>
            <w:r>
              <w:t>2018</w:t>
            </w:r>
          </w:p>
          <w:p w14:paraId="3EB9FA24" w14:textId="382B252C" w:rsidR="001D0BF1" w:rsidRPr="00CF1A49" w:rsidRDefault="00041230" w:rsidP="001D0BF1">
            <w:pPr>
              <w:pStyle w:val="Heading2"/>
              <w:contextualSpacing w:val="0"/>
              <w:outlineLvl w:val="1"/>
            </w:pPr>
            <w:r>
              <w:t>Sophomore</w:t>
            </w:r>
            <w:r w:rsidR="001D0BF1" w:rsidRPr="00CF1A49">
              <w:t xml:space="preserve">, </w:t>
            </w:r>
            <w:r w:rsidR="00172A54">
              <w:rPr>
                <w:rStyle w:val="SubtleReference"/>
              </w:rPr>
              <w:t>Boise State University</w:t>
            </w:r>
          </w:p>
          <w:p w14:paraId="7FBE1FC0" w14:textId="54D0DEBF" w:rsidR="007538DC" w:rsidRPr="00CF1A49" w:rsidRDefault="00041230" w:rsidP="007538DC">
            <w:pPr>
              <w:contextualSpacing w:val="0"/>
            </w:pPr>
            <w:r>
              <w:lastRenderedPageBreak/>
              <w:t>Majoring in Gaming, Interactive Media, and Mobile Development at Boise State</w:t>
            </w:r>
            <w:r w:rsidR="00172A54">
              <w:t>.</w:t>
            </w:r>
            <w:r w:rsidR="00341728">
              <w:t xml:space="preserve">  Dean’s List both semesters a</w:t>
            </w:r>
            <w:r w:rsidR="00EA24D0">
              <w:t>nd planning to continue in program through college career.</w:t>
            </w:r>
          </w:p>
        </w:tc>
      </w:tr>
      <w:tr w:rsidR="00F61DF9" w:rsidRPr="00CF1A49" w14:paraId="5E95B1C7" w14:textId="77777777" w:rsidTr="00F61DF9">
        <w:tc>
          <w:tcPr>
            <w:tcW w:w="9355" w:type="dxa"/>
            <w:tcMar>
              <w:top w:w="216" w:type="dxa"/>
            </w:tcMar>
          </w:tcPr>
          <w:p w14:paraId="75583ABC" w14:textId="77777777" w:rsidR="00F61DF9" w:rsidRPr="00CF1A49" w:rsidRDefault="00172A54" w:rsidP="00F61DF9">
            <w:pPr>
              <w:pStyle w:val="Heading3"/>
              <w:contextualSpacing w:val="0"/>
              <w:outlineLvl w:val="2"/>
            </w:pPr>
            <w:r>
              <w:lastRenderedPageBreak/>
              <w:t>May</w:t>
            </w:r>
            <w:r w:rsidR="00F61DF9" w:rsidRPr="00CF1A49">
              <w:t xml:space="preserve"> </w:t>
            </w:r>
            <w:r>
              <w:t>2018</w:t>
            </w:r>
          </w:p>
          <w:p w14:paraId="54D23056" w14:textId="77777777" w:rsidR="00F61DF9" w:rsidRPr="00CF1A49" w:rsidRDefault="00172A54" w:rsidP="00F61DF9">
            <w:pPr>
              <w:pStyle w:val="Heading2"/>
              <w:contextualSpacing w:val="0"/>
              <w:outlineLvl w:val="1"/>
            </w:pPr>
            <w:r>
              <w:t>High School Diploma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Idaho City High School</w:t>
            </w:r>
          </w:p>
          <w:p w14:paraId="1E953EC4" w14:textId="77777777" w:rsidR="00F61DF9" w:rsidRDefault="00172A54" w:rsidP="00F61DF9">
            <w:r>
              <w:t>3.956 GPA.  Graduated every semester with highest honors, 4-year Class President, ASB President, NHS President.  Finished high school with 14 college credits through CWI, including Math 170 and History 101-102.</w:t>
            </w:r>
          </w:p>
        </w:tc>
      </w:tr>
    </w:tbl>
    <w:p w14:paraId="5E015EDD" w14:textId="107F21EE" w:rsidR="00172A54" w:rsidRDefault="00172A54" w:rsidP="00041230"/>
    <w:p w14:paraId="78455098" w14:textId="4B40464E" w:rsidR="00041230" w:rsidRDefault="00041230" w:rsidP="00041230"/>
    <w:p w14:paraId="7BD603B6" w14:textId="77777777" w:rsidR="00041230" w:rsidRPr="006E1507" w:rsidRDefault="00041230" w:rsidP="00041230"/>
    <w:sectPr w:rsidR="00041230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12D078" w14:textId="77777777" w:rsidR="001B463E" w:rsidRDefault="001B463E" w:rsidP="0068194B">
      <w:r>
        <w:separator/>
      </w:r>
    </w:p>
    <w:p w14:paraId="6CD42B49" w14:textId="77777777" w:rsidR="001B463E" w:rsidRDefault="001B463E"/>
    <w:p w14:paraId="228D895B" w14:textId="77777777" w:rsidR="001B463E" w:rsidRDefault="001B463E"/>
  </w:endnote>
  <w:endnote w:type="continuationSeparator" w:id="0">
    <w:p w14:paraId="36CCB9A0" w14:textId="77777777" w:rsidR="001B463E" w:rsidRDefault="001B463E" w:rsidP="0068194B">
      <w:r>
        <w:continuationSeparator/>
      </w:r>
    </w:p>
    <w:p w14:paraId="66FA0CDC" w14:textId="77777777" w:rsidR="001B463E" w:rsidRDefault="001B463E"/>
    <w:p w14:paraId="21CC36AE" w14:textId="77777777" w:rsidR="001B463E" w:rsidRDefault="001B46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0A2230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CA3BFE" w14:textId="77777777" w:rsidR="001B463E" w:rsidRDefault="001B463E" w:rsidP="0068194B">
      <w:r>
        <w:separator/>
      </w:r>
    </w:p>
    <w:p w14:paraId="006C3F91" w14:textId="77777777" w:rsidR="001B463E" w:rsidRDefault="001B463E"/>
    <w:p w14:paraId="53CF4B4E" w14:textId="77777777" w:rsidR="001B463E" w:rsidRDefault="001B463E"/>
  </w:footnote>
  <w:footnote w:type="continuationSeparator" w:id="0">
    <w:p w14:paraId="6829D77C" w14:textId="77777777" w:rsidR="001B463E" w:rsidRDefault="001B463E" w:rsidP="0068194B">
      <w:r>
        <w:continuationSeparator/>
      </w:r>
    </w:p>
    <w:p w14:paraId="283CA5C3" w14:textId="77777777" w:rsidR="001B463E" w:rsidRDefault="001B463E"/>
    <w:p w14:paraId="39AFEB07" w14:textId="77777777" w:rsidR="001B463E" w:rsidRDefault="001B463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3632D3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A73FF1A" wp14:editId="1F0E36D4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71E2B454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F27296C"/>
    <w:multiLevelType w:val="hybridMultilevel"/>
    <w:tmpl w:val="A3C8B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54"/>
    <w:rsid w:val="000001EF"/>
    <w:rsid w:val="00007322"/>
    <w:rsid w:val="00007728"/>
    <w:rsid w:val="00024584"/>
    <w:rsid w:val="00024730"/>
    <w:rsid w:val="000412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2A54"/>
    <w:rsid w:val="00174676"/>
    <w:rsid w:val="001755A8"/>
    <w:rsid w:val="00184014"/>
    <w:rsid w:val="00192008"/>
    <w:rsid w:val="001B463E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07750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41728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C7EE7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0860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095C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24D0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9EB49B"/>
  <w15:chartTrackingRefBased/>
  <w15:docId w15:val="{94BCC0B7-AA7E-46E9-B5C2-3AC4F7F41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styleformatted2u1ng">
    <w:name w:val="style__formatted___2u1ng"/>
    <w:basedOn w:val="DefaultParagraphFont"/>
    <w:rsid w:val="002077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95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7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stan\AppData\Local\Packages\Microsoft.Office.Desktop_8wekyb3d8bbwe\LocalCache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30F9C4E79DA4F6484F5C052A29B7F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F4DDB-044A-4FBB-B153-6CAC78992944}"/>
      </w:docPartPr>
      <w:docPartBody>
        <w:p w:rsidR="008627C0" w:rsidRDefault="00953B19">
          <w:pPr>
            <w:pStyle w:val="530F9C4E79DA4F6484F5C052A29B7F12"/>
          </w:pPr>
          <w:r w:rsidRPr="00CF1A49">
            <w:t>Experience</w:t>
          </w:r>
        </w:p>
      </w:docPartBody>
    </w:docPart>
    <w:docPart>
      <w:docPartPr>
        <w:name w:val="B57A34E867F8496F80A624210E160B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9861E-3ED7-404B-827E-2D7E44A25F51}"/>
      </w:docPartPr>
      <w:docPartBody>
        <w:p w:rsidR="008627C0" w:rsidRDefault="00953B19">
          <w:pPr>
            <w:pStyle w:val="B57A34E867F8496F80A624210E160BC1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69E"/>
    <w:rsid w:val="005A5325"/>
    <w:rsid w:val="008627C0"/>
    <w:rsid w:val="00953B19"/>
    <w:rsid w:val="00FC5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75804FDA1674D3CABE98674977587FC">
    <w:name w:val="975804FDA1674D3CABE98674977587FC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4D960E9B9EB64BEFA4977E70456A1A43">
    <w:name w:val="4D960E9B9EB64BEFA4977E70456A1A43"/>
  </w:style>
  <w:style w:type="paragraph" w:customStyle="1" w:styleId="6A6F6E0240B14B4693614AA9217A75ED">
    <w:name w:val="6A6F6E0240B14B4693614AA9217A75ED"/>
  </w:style>
  <w:style w:type="paragraph" w:customStyle="1" w:styleId="4EB2514A14E24B50B140E64F96F987DE">
    <w:name w:val="4EB2514A14E24B50B140E64F96F987DE"/>
  </w:style>
  <w:style w:type="paragraph" w:customStyle="1" w:styleId="395E9B0A50F4475D933FA3A7C0437853">
    <w:name w:val="395E9B0A50F4475D933FA3A7C0437853"/>
  </w:style>
  <w:style w:type="paragraph" w:customStyle="1" w:styleId="5246E953318E42C18615B44E479BC779">
    <w:name w:val="5246E953318E42C18615B44E479BC779"/>
  </w:style>
  <w:style w:type="paragraph" w:customStyle="1" w:styleId="F2C5790C5C9649CDBBDC1F602E870AAA">
    <w:name w:val="F2C5790C5C9649CDBBDC1F602E870AAA"/>
  </w:style>
  <w:style w:type="paragraph" w:customStyle="1" w:styleId="951534BF43CA4444A7C034C135172138">
    <w:name w:val="951534BF43CA4444A7C034C135172138"/>
  </w:style>
  <w:style w:type="paragraph" w:customStyle="1" w:styleId="6A9011EEA5B7450D87BC8C6AFF442801">
    <w:name w:val="6A9011EEA5B7450D87BC8C6AFF442801"/>
  </w:style>
  <w:style w:type="paragraph" w:customStyle="1" w:styleId="70BFD88FF6564D9C932E8EC8136E97AD">
    <w:name w:val="70BFD88FF6564D9C932E8EC8136E97AD"/>
  </w:style>
  <w:style w:type="paragraph" w:customStyle="1" w:styleId="15178EC7D6B04D839C6BA5D8B57A6899">
    <w:name w:val="15178EC7D6B04D839C6BA5D8B57A6899"/>
  </w:style>
  <w:style w:type="paragraph" w:customStyle="1" w:styleId="530F9C4E79DA4F6484F5C052A29B7F12">
    <w:name w:val="530F9C4E79DA4F6484F5C052A29B7F12"/>
  </w:style>
  <w:style w:type="paragraph" w:customStyle="1" w:styleId="12F68D1EFAAE4AA6A08F225C99868D47">
    <w:name w:val="12F68D1EFAAE4AA6A08F225C99868D47"/>
  </w:style>
  <w:style w:type="paragraph" w:customStyle="1" w:styleId="0A1D1970130B4DB78BF31972D666A02B">
    <w:name w:val="0A1D1970130B4DB78BF31972D666A02B"/>
  </w:style>
  <w:style w:type="paragraph" w:customStyle="1" w:styleId="072D87D2AD9A47989EA7DE56E31F03BD">
    <w:name w:val="072D87D2AD9A47989EA7DE56E31F03BD"/>
  </w:style>
  <w:style w:type="character" w:styleId="SubtleReference">
    <w:name w:val="Subtle Reference"/>
    <w:basedOn w:val="DefaultParagraphFont"/>
    <w:uiPriority w:val="10"/>
    <w:qFormat/>
    <w:rsid w:val="00FC569E"/>
    <w:rPr>
      <w:b/>
      <w:caps w:val="0"/>
      <w:smallCaps/>
      <w:color w:val="595959" w:themeColor="text1" w:themeTint="A6"/>
    </w:rPr>
  </w:style>
  <w:style w:type="paragraph" w:customStyle="1" w:styleId="2979873B074A4933BC2E0C453020C828">
    <w:name w:val="2979873B074A4933BC2E0C453020C828"/>
  </w:style>
  <w:style w:type="paragraph" w:customStyle="1" w:styleId="2D071527B91B4370B988FF902E5C8E51">
    <w:name w:val="2D071527B91B4370B988FF902E5C8E51"/>
  </w:style>
  <w:style w:type="paragraph" w:customStyle="1" w:styleId="8F78E3C8CFE348D585A9F020410FE079">
    <w:name w:val="8F78E3C8CFE348D585A9F020410FE079"/>
  </w:style>
  <w:style w:type="paragraph" w:customStyle="1" w:styleId="810C44DDCBE0426096D59CB70ED5CE19">
    <w:name w:val="810C44DDCBE0426096D59CB70ED5CE19"/>
  </w:style>
  <w:style w:type="paragraph" w:customStyle="1" w:styleId="B02CBFD53C884F5D8FF84A16785ECFA4">
    <w:name w:val="B02CBFD53C884F5D8FF84A16785ECFA4"/>
  </w:style>
  <w:style w:type="paragraph" w:customStyle="1" w:styleId="6BE478B1834A4A588A8D2D8CE41C0B02">
    <w:name w:val="6BE478B1834A4A588A8D2D8CE41C0B02"/>
  </w:style>
  <w:style w:type="paragraph" w:customStyle="1" w:styleId="0DB4C891923E409691D611252F454331">
    <w:name w:val="0DB4C891923E409691D611252F454331"/>
  </w:style>
  <w:style w:type="paragraph" w:customStyle="1" w:styleId="B57A34E867F8496F80A624210E160BC1">
    <w:name w:val="B57A34E867F8496F80A624210E160BC1"/>
  </w:style>
  <w:style w:type="paragraph" w:customStyle="1" w:styleId="A28FC1936A7E4F608294259C0CF00C4F">
    <w:name w:val="A28FC1936A7E4F608294259C0CF00C4F"/>
  </w:style>
  <w:style w:type="paragraph" w:customStyle="1" w:styleId="D5DC5688967A4938966FE4B741E5C488">
    <w:name w:val="D5DC5688967A4938966FE4B741E5C488"/>
  </w:style>
  <w:style w:type="paragraph" w:customStyle="1" w:styleId="989E40770CFF4AA79577689C46D06AE2">
    <w:name w:val="989E40770CFF4AA79577689C46D06AE2"/>
  </w:style>
  <w:style w:type="paragraph" w:customStyle="1" w:styleId="92E2099CCD8444D59A4B5B4144A08295">
    <w:name w:val="92E2099CCD8444D59A4B5B4144A08295"/>
  </w:style>
  <w:style w:type="paragraph" w:customStyle="1" w:styleId="B074CA3928A640F0AD50711C8CE25CE9">
    <w:name w:val="B074CA3928A640F0AD50711C8CE25CE9"/>
  </w:style>
  <w:style w:type="paragraph" w:customStyle="1" w:styleId="5D7D76A61B114FEE833A9A7A0A4FADBC">
    <w:name w:val="5D7D76A61B114FEE833A9A7A0A4FADBC"/>
  </w:style>
  <w:style w:type="paragraph" w:customStyle="1" w:styleId="89CDA02CED7B49BFA72553D2887123B6">
    <w:name w:val="89CDA02CED7B49BFA72553D2887123B6"/>
  </w:style>
  <w:style w:type="paragraph" w:customStyle="1" w:styleId="DC3625CE387F4E9FA3A8FE1B94C6E817">
    <w:name w:val="DC3625CE387F4E9FA3A8FE1B94C6E817"/>
  </w:style>
  <w:style w:type="paragraph" w:customStyle="1" w:styleId="B01EC1E964E7446AA53AC9AE5C63277D">
    <w:name w:val="B01EC1E964E7446AA53AC9AE5C63277D"/>
  </w:style>
  <w:style w:type="paragraph" w:customStyle="1" w:styleId="9FAE3B444E1E464D99BA531614AE4B94">
    <w:name w:val="9FAE3B444E1E464D99BA531614AE4B94"/>
  </w:style>
  <w:style w:type="paragraph" w:customStyle="1" w:styleId="7A26B3A3FB8E40328A7266CDEF91888A">
    <w:name w:val="7A26B3A3FB8E40328A7266CDEF91888A"/>
  </w:style>
  <w:style w:type="paragraph" w:customStyle="1" w:styleId="BC7315F5D4FC4A2B8116A27BCF9D5E0B">
    <w:name w:val="BC7315F5D4FC4A2B8116A27BCF9D5E0B"/>
  </w:style>
  <w:style w:type="paragraph" w:customStyle="1" w:styleId="42F7AC0856F44102B96BA187D6FDF532">
    <w:name w:val="42F7AC0856F44102B96BA187D6FDF532"/>
  </w:style>
  <w:style w:type="paragraph" w:customStyle="1" w:styleId="5EBDCE8F1B6F4CB3BF68385D97FC946F">
    <w:name w:val="5EBDCE8F1B6F4CB3BF68385D97FC946F"/>
  </w:style>
  <w:style w:type="paragraph" w:customStyle="1" w:styleId="6B563EDB62204324AC044AE64006E95C">
    <w:name w:val="6B563EDB62204324AC044AE64006E95C"/>
  </w:style>
  <w:style w:type="paragraph" w:customStyle="1" w:styleId="11AF746F2A01443285E281F1D06B30E7">
    <w:name w:val="11AF746F2A01443285E281F1D06B30E7"/>
  </w:style>
  <w:style w:type="paragraph" w:customStyle="1" w:styleId="C0EB08DD88E447C58E2D4C602B6E1229">
    <w:name w:val="C0EB08DD88E447C58E2D4C602B6E1229"/>
  </w:style>
  <w:style w:type="paragraph" w:customStyle="1" w:styleId="C4ACC4E6B3314519AB601C2BA339A547">
    <w:name w:val="C4ACC4E6B3314519AB601C2BA339A547"/>
  </w:style>
  <w:style w:type="paragraph" w:customStyle="1" w:styleId="A3D2BBCB1E574B86B6107924A8D132B6">
    <w:name w:val="A3D2BBCB1E574B86B6107924A8D132B6"/>
    <w:rsid w:val="00FC569E"/>
  </w:style>
  <w:style w:type="paragraph" w:customStyle="1" w:styleId="6C4532045A0E49E1ADDAF3024A6F41B3">
    <w:name w:val="6C4532045A0E49E1ADDAF3024A6F41B3"/>
    <w:rsid w:val="00FC569E"/>
  </w:style>
  <w:style w:type="paragraph" w:customStyle="1" w:styleId="0B5D1ED5B0794F87AC03F4E69CAB986D">
    <w:name w:val="0B5D1ED5B0794F87AC03F4E69CAB986D"/>
    <w:rsid w:val="00FC569E"/>
  </w:style>
  <w:style w:type="paragraph" w:customStyle="1" w:styleId="3377D3E6FE3E491BAFACEFC30D205871">
    <w:name w:val="3377D3E6FE3E491BAFACEFC30D205871"/>
    <w:rsid w:val="00FC569E"/>
  </w:style>
  <w:style w:type="paragraph" w:customStyle="1" w:styleId="34691E36851E424FA6CBCD9C15666770">
    <w:name w:val="34691E36851E424FA6CBCD9C15666770"/>
    <w:rsid w:val="00FC569E"/>
  </w:style>
  <w:style w:type="paragraph" w:customStyle="1" w:styleId="9519F95FF370432BA1A43E3B26528B18">
    <w:name w:val="9519F95FF370432BA1A43E3B26528B18"/>
    <w:rsid w:val="00FC569E"/>
  </w:style>
  <w:style w:type="paragraph" w:customStyle="1" w:styleId="3CD3D0F6BB5F49B18DABE7E66EF6F252">
    <w:name w:val="3CD3D0F6BB5F49B18DABE7E66EF6F252"/>
    <w:rsid w:val="00FC569E"/>
  </w:style>
  <w:style w:type="paragraph" w:customStyle="1" w:styleId="01409373DC30417081C7BEC58DE037A3">
    <w:name w:val="01409373DC30417081C7BEC58DE037A3"/>
    <w:rsid w:val="00FC569E"/>
  </w:style>
  <w:style w:type="paragraph" w:customStyle="1" w:styleId="F879AC038B024528B0B0F13BB582F31A">
    <w:name w:val="F879AC038B024528B0B0F13BB582F31A"/>
    <w:rsid w:val="00FC569E"/>
  </w:style>
  <w:style w:type="paragraph" w:customStyle="1" w:styleId="8234F7EA3C3C455B8C81174C641E3271">
    <w:name w:val="8234F7EA3C3C455B8C81174C641E3271"/>
    <w:rsid w:val="00FC569E"/>
  </w:style>
  <w:style w:type="paragraph" w:customStyle="1" w:styleId="76CA53B1C8A64E019ED2D98BD1119802">
    <w:name w:val="76CA53B1C8A64E019ED2D98BD1119802"/>
    <w:rsid w:val="00FC569E"/>
  </w:style>
  <w:style w:type="paragraph" w:customStyle="1" w:styleId="25AEECE62AA5402F92DD24F9FFA07693">
    <w:name w:val="25AEECE62AA5402F92DD24F9FFA07693"/>
    <w:rsid w:val="00FC569E"/>
  </w:style>
  <w:style w:type="paragraph" w:customStyle="1" w:styleId="54A68D555311439CBE2D84DE02CCC1F7">
    <w:name w:val="54A68D555311439CBE2D84DE02CCC1F7"/>
    <w:rsid w:val="00FC569E"/>
  </w:style>
  <w:style w:type="paragraph" w:customStyle="1" w:styleId="9EEFC987605841F88CF5488AE83318E2">
    <w:name w:val="9EEFC987605841F88CF5488AE83318E2"/>
    <w:rsid w:val="00FC569E"/>
  </w:style>
  <w:style w:type="paragraph" w:customStyle="1" w:styleId="16210CCA04E44CE0BDCE8E6CF5D88F46">
    <w:name w:val="16210CCA04E44CE0BDCE8E6CF5D88F46"/>
    <w:rsid w:val="00FC569E"/>
  </w:style>
  <w:style w:type="paragraph" w:customStyle="1" w:styleId="52E53F5E978C4087AE059DA1956A29A9">
    <w:name w:val="52E53F5E978C4087AE059DA1956A29A9"/>
    <w:rsid w:val="00FC569E"/>
  </w:style>
  <w:style w:type="paragraph" w:customStyle="1" w:styleId="CCC6880301BD432DB90184982F92CF56">
    <w:name w:val="CCC6880301BD432DB90184982F92CF56"/>
    <w:rsid w:val="00FC569E"/>
  </w:style>
  <w:style w:type="paragraph" w:customStyle="1" w:styleId="C1907502BB5848E0A62297034ADD9EA5">
    <w:name w:val="C1907502BB5848E0A62297034ADD9EA5"/>
    <w:rsid w:val="00FC569E"/>
  </w:style>
  <w:style w:type="paragraph" w:customStyle="1" w:styleId="80796D191D2D488AAEC2B23A17351D9C">
    <w:name w:val="80796D191D2D488AAEC2B23A17351D9C"/>
    <w:rsid w:val="00FC569E"/>
  </w:style>
  <w:style w:type="paragraph" w:customStyle="1" w:styleId="A20F31897B784BEE962E8DAB8B48BF31">
    <w:name w:val="A20F31897B784BEE962E8DAB8B48BF31"/>
    <w:rsid w:val="00FC569E"/>
  </w:style>
  <w:style w:type="paragraph" w:customStyle="1" w:styleId="7A3AFB52F5B7499B9F2EBFFD118361EB">
    <w:name w:val="7A3AFB52F5B7499B9F2EBFFD118361EB"/>
    <w:rsid w:val="00FC569E"/>
  </w:style>
  <w:style w:type="paragraph" w:customStyle="1" w:styleId="294574A2E235476D8042CCFF04596FC4">
    <w:name w:val="294574A2E235476D8042CCFF04596FC4"/>
    <w:rsid w:val="00FC569E"/>
  </w:style>
  <w:style w:type="paragraph" w:customStyle="1" w:styleId="A0D3557452074F8498636E61487C9E82">
    <w:name w:val="A0D3557452074F8498636E61487C9E82"/>
    <w:rsid w:val="00FC569E"/>
  </w:style>
  <w:style w:type="paragraph" w:customStyle="1" w:styleId="DD3906E8E63A4BE29023A5F3E8A7208B">
    <w:name w:val="DD3906E8E63A4BE29023A5F3E8A7208B"/>
    <w:rsid w:val="00FC569E"/>
  </w:style>
  <w:style w:type="paragraph" w:customStyle="1" w:styleId="ABF4A9E21C1D494EB887083FA88D0033">
    <w:name w:val="ABF4A9E21C1D494EB887083FA88D0033"/>
    <w:rsid w:val="00FC569E"/>
  </w:style>
  <w:style w:type="paragraph" w:customStyle="1" w:styleId="6FA7CC7B6BA741B2864F7C1ABEBE5921">
    <w:name w:val="6FA7CC7B6BA741B2864F7C1ABEBE5921"/>
    <w:rsid w:val="00FC569E"/>
  </w:style>
  <w:style w:type="paragraph" w:customStyle="1" w:styleId="7B4B3003F6004BEE9D52A16070D7099A">
    <w:name w:val="7B4B3003F6004BEE9D52A16070D7099A"/>
    <w:rsid w:val="00FC569E"/>
  </w:style>
  <w:style w:type="paragraph" w:customStyle="1" w:styleId="FB460B50613542ADA06E814CD27AB227">
    <w:name w:val="FB460B50613542ADA06E814CD27AB227"/>
    <w:rsid w:val="00FC569E"/>
  </w:style>
  <w:style w:type="paragraph" w:customStyle="1" w:styleId="EDA749FE1D484DB98647BC230B8BAD73">
    <w:name w:val="EDA749FE1D484DB98647BC230B8BAD73"/>
    <w:rsid w:val="00FC569E"/>
  </w:style>
  <w:style w:type="paragraph" w:customStyle="1" w:styleId="E258F9C370F74A6EB956F2D0D337050F">
    <w:name w:val="E258F9C370F74A6EB956F2D0D337050F"/>
    <w:rsid w:val="00FC569E"/>
  </w:style>
  <w:style w:type="paragraph" w:customStyle="1" w:styleId="D98B6E37A8C846C286D75DD5C09A4B59">
    <w:name w:val="D98B6E37A8C846C286D75DD5C09A4B59"/>
    <w:rsid w:val="008627C0"/>
  </w:style>
  <w:style w:type="paragraph" w:customStyle="1" w:styleId="B49ADB27EA6B4E0AA5C2AB0FE5EC03C0">
    <w:name w:val="B49ADB27EA6B4E0AA5C2AB0FE5EC03C0"/>
    <w:rsid w:val="008627C0"/>
  </w:style>
  <w:style w:type="paragraph" w:customStyle="1" w:styleId="FC969206247443E8AAC9A5A31A9F27DC">
    <w:name w:val="FC969206247443E8AAC9A5A31A9F27DC"/>
    <w:rsid w:val="008627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</Template>
  <TotalTime>60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Standerwick</dc:creator>
  <cp:keywords/>
  <dc:description/>
  <cp:lastModifiedBy>Jake Standerwick</cp:lastModifiedBy>
  <cp:revision>2</cp:revision>
  <dcterms:created xsi:type="dcterms:W3CDTF">2018-08-16T17:41:00Z</dcterms:created>
  <dcterms:modified xsi:type="dcterms:W3CDTF">2019-08-19T17:19:00Z</dcterms:modified>
  <cp:category/>
</cp:coreProperties>
</file>